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E6119" w14:textId="77777777" w:rsidR="0015758E" w:rsidRDefault="00067427">
      <w:pPr>
        <w:pStyle w:val="Heading1"/>
      </w:pPr>
      <w:r>
        <w:t xml:space="preserve">Further Readings </w:t>
      </w:r>
    </w:p>
    <w:p w14:paraId="59FFDB9D" w14:textId="77777777" w:rsidR="00067427" w:rsidRDefault="00067427" w:rsidP="00067427">
      <w:pPr>
        <w:pStyle w:val="Heading2"/>
        <w:shd w:val="clear" w:color="auto" w:fill="FFFFFF"/>
        <w:spacing w:before="540" w:after="240" w:line="360" w:lineRule="atLeast"/>
        <w:rPr>
          <w:rFonts w:ascii="Arial" w:eastAsia="Times New Roman" w:hAnsi="Arial" w:cs="Arial"/>
          <w:b w:val="0"/>
          <w:color w:val="333333"/>
          <w:sz w:val="33"/>
          <w:szCs w:val="33"/>
          <w:lang w:eastAsia="en-US"/>
        </w:rPr>
      </w:pPr>
      <w:r>
        <w:rPr>
          <w:rFonts w:ascii="Arial" w:eastAsia="Times New Roman" w:hAnsi="Arial" w:cs="Arial"/>
          <w:b w:val="0"/>
          <w:bCs/>
          <w:color w:val="333333"/>
          <w:sz w:val="33"/>
          <w:szCs w:val="33"/>
        </w:rPr>
        <w:t>Worthwhile Additional Popular Works (Week 2)</w:t>
      </w:r>
    </w:p>
    <w:p w14:paraId="47990694" w14:textId="77777777" w:rsidR="00067427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Robyn Scott, "</w:t>
      </w:r>
      <w:hyperlink r:id="rId7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The 30 Second Habit That Can Have a Big Impact On Your Life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 Feb 18, 2014,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The Huffington Post.</w:t>
      </w:r>
      <w:r>
        <w:rPr>
          <w:rFonts w:ascii="Arial" w:eastAsia="Times New Roman" w:hAnsi="Arial" w:cs="Arial"/>
          <w:color w:val="333333"/>
          <w:sz w:val="21"/>
          <w:szCs w:val="21"/>
        </w:rPr>
        <w:t>This is actually a wonderful article on chunking!</w:t>
      </w:r>
    </w:p>
    <w:p w14:paraId="549E2EDC" w14:textId="77777777" w:rsidR="00067427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Richard Wiseman, "</w:t>
      </w:r>
      <w:hyperlink r:id="rId8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Be lucky - it's an easy skill to learn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The Telegraph</w:t>
      </w:r>
      <w:r>
        <w:rPr>
          <w:rFonts w:ascii="Arial" w:eastAsia="Times New Roman" w:hAnsi="Arial" w:cs="Arial"/>
          <w:color w:val="333333"/>
          <w:sz w:val="21"/>
          <w:szCs w:val="21"/>
        </w:rPr>
        <w:t>, Jan 9, 2003. Yes, Lady Luck DOES favor some--and for a reason!</w:t>
      </w:r>
    </w:p>
    <w:p w14:paraId="5378989E" w14:textId="77777777" w:rsidR="00067427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David Glenn,</w:t>
      </w:r>
      <w:hyperlink r:id="rId9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"Divided Attention,"</w:t>
        </w:r>
      </w:hyperlink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t>February 28, 2010,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The Chronicle of Higher Education.</w:t>
      </w:r>
    </w:p>
    <w:p w14:paraId="5483D86A" w14:textId="77777777" w:rsidR="00067427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Steve Mensing,</w:t>
      </w:r>
      <w:r>
        <w:rPr>
          <w:rStyle w:val="apple-converted-space"/>
          <w:rFonts w:ascii="Arial" w:eastAsia="Times New Roman" w:hAnsi="Arial" w:cs="Arial"/>
          <w:i/>
          <w:iCs/>
          <w:color w:val="333333"/>
          <w:sz w:val="21"/>
          <w:szCs w:val="21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t>"</w:t>
      </w:r>
      <w:hyperlink r:id="rId10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Dunning-Kruger Effect: When Distorted Self-Perception and Illusions of Competence Trick Entertainers, Politicians, and Cities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 Nov 26, 2013,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Rowan Free Press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1122D60" w14:textId="77777777" w:rsidR="00067427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Errol Morris, "</w:t>
      </w:r>
      <w:hyperlink r:id="rId11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The Anosognosic’s Dilemma: Something’s Wrong but You’ll Never Know What It Is (Part 1)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 June 20, 2010,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The New York Times, Opinionator.</w:t>
      </w:r>
    </w:p>
    <w:p w14:paraId="1163B809" w14:textId="77777777" w:rsidR="00067427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Maria Konnikova, "</w:t>
      </w:r>
      <w:hyperlink r:id="rId12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What's Lost as Handwriting Fades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 June 2, 2014,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The New York Times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997E3EC" w14:textId="77777777" w:rsidR="00067427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Carl Zimmer, "</w:t>
      </w:r>
      <w:hyperlink r:id="rId13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This is Your Brain on Writing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 June 20, 2014,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The New York Times.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t>A nice discussion of the caudate nucleus, which is involved in habitual, chunking type activities in all sorts of areas, including sports, and its role in writing expertise.</w:t>
      </w:r>
    </w:p>
    <w:p w14:paraId="130FA67C" w14:textId="77777777" w:rsidR="00067427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Johns Hopkins Medicine, "</w:t>
      </w:r>
      <w:hyperlink r:id="rId14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Memories of errors foster faster learning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 August 14, 2014,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Science Daily</w:t>
      </w:r>
      <w:r>
        <w:rPr>
          <w:rFonts w:ascii="Arial" w:eastAsia="Times New Roman" w:hAnsi="Arial" w:cs="Arial"/>
          <w:color w:val="333333"/>
          <w:sz w:val="21"/>
          <w:szCs w:val="21"/>
        </w:rPr>
        <w:t>. Yes, mistakes really do help you learn!</w:t>
      </w:r>
    </w:p>
    <w:p w14:paraId="5A729D0A" w14:textId="77777777" w:rsidR="00067427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Travis Bradberry, "</w:t>
      </w:r>
      <w:hyperlink r:id="rId15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Multitasking Damages Your Brain And Career, New Studies Suggest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 October 8, 2014,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Forbes.</w:t>
      </w:r>
    </w:p>
    <w:p w14:paraId="79FF7919" w14:textId="77777777" w:rsidR="00067427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Sue Shellenbarger, "</w:t>
      </w:r>
      <w:hyperlink r:id="rId16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The Power of the Doodle: Improve Your Focus and Memory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 July 29, 2014.</w:t>
      </w:r>
    </w:p>
    <w:p w14:paraId="58D5A692" w14:textId="77777777" w:rsidR="00067427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Colin Gerber, "</w:t>
      </w:r>
      <w:hyperlink r:id="rId17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Memory Consolidation and Productivity Can Both Be Improved by Taking Breaks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 Quora, November, 2014.</w:t>
      </w:r>
    </w:p>
    <w:p w14:paraId="17641DDC" w14:textId="77777777" w:rsidR="0015758E" w:rsidRDefault="00067427" w:rsidP="000674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Steven C. Pan, "</w:t>
      </w:r>
      <w:hyperlink r:id="rId18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The Interleaving Effect: Mixing It Up Boosts Learning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 Scientific American, August 4, 2015.</w:t>
      </w:r>
    </w:p>
    <w:p w14:paraId="6136CA00" w14:textId="77777777" w:rsidR="00FE67DE" w:rsidRDefault="00FE67DE" w:rsidP="00FE67D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0DF05CA9" w14:textId="77777777" w:rsidR="00FE67DE" w:rsidRDefault="00FE67DE" w:rsidP="00FE67D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783F5335" w14:textId="77777777" w:rsidR="00FE67DE" w:rsidRDefault="00FE67DE" w:rsidP="00FE67DE">
      <w:pPr>
        <w:pStyle w:val="Heading1"/>
        <w:shd w:val="clear" w:color="auto" w:fill="FFFFFF"/>
        <w:spacing w:before="0" w:after="300" w:line="540" w:lineRule="atLeast"/>
        <w:rPr>
          <w:rFonts w:ascii="Arial" w:eastAsia="Times New Roman" w:hAnsi="Arial" w:cs="Arial"/>
          <w:color w:val="333333"/>
          <w:sz w:val="48"/>
          <w:szCs w:val="48"/>
          <w:lang w:eastAsia="en-US"/>
        </w:rPr>
      </w:pPr>
      <w:r>
        <w:rPr>
          <w:rFonts w:ascii="Arial" w:eastAsia="Times New Roman" w:hAnsi="Arial" w:cs="Arial"/>
          <w:b/>
          <w:bCs/>
          <w:color w:val="333333"/>
        </w:rPr>
        <w:lastRenderedPageBreak/>
        <w:t>Reading: Procrastination and Memory</w:t>
      </w:r>
    </w:p>
    <w:p w14:paraId="30681C81" w14:textId="77777777" w:rsidR="00FE67DE" w:rsidRDefault="00FE67DE" w:rsidP="00FE67D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NOTE: All these readings are optional</w:t>
      </w:r>
    </w:p>
    <w:p w14:paraId="251A4B45" w14:textId="77777777" w:rsidR="00FE67DE" w:rsidRDefault="00FE67DE" w:rsidP="00FE67D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Chapters 5, 6, 8-11 of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 Mind for Numbers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are especially helpful in providing helpful information and additional exercises related to the materials of Module 3.</w:t>
      </w:r>
    </w:p>
    <w:p w14:paraId="7CC657B3" w14:textId="77777777" w:rsidR="00FE67DE" w:rsidRDefault="00FE67DE" w:rsidP="00FE67DE">
      <w:pPr>
        <w:pStyle w:val="Heading2"/>
        <w:shd w:val="clear" w:color="auto" w:fill="FFFFFF"/>
        <w:spacing w:before="540" w:after="240" w:line="360" w:lineRule="atLeast"/>
        <w:rPr>
          <w:rFonts w:ascii="Arial" w:eastAsia="Times New Roman" w:hAnsi="Arial" w:cs="Arial"/>
          <w:b w:val="0"/>
          <w:color w:val="333333"/>
          <w:sz w:val="33"/>
          <w:szCs w:val="33"/>
        </w:rPr>
      </w:pPr>
      <w:r>
        <w:rPr>
          <w:rFonts w:ascii="Arial" w:eastAsia="Times New Roman" w:hAnsi="Arial" w:cs="Arial"/>
          <w:b w:val="0"/>
          <w:bCs/>
          <w:color w:val="333333"/>
          <w:sz w:val="33"/>
          <w:szCs w:val="33"/>
        </w:rPr>
        <w:t>Worthwhile Additional Popular Works</w:t>
      </w:r>
    </w:p>
    <w:p w14:paraId="601F72B9" w14:textId="77777777" w:rsidR="00FE67DE" w:rsidRDefault="00FE67DE" w:rsidP="00FE67DE">
      <w:pPr>
        <w:numPr>
          <w:ilvl w:val="0"/>
          <w:numId w:val="6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Benedict Carey, (May 19, 2014),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hyperlink r:id="rId19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"Remembering, as an Extreme Sport,"</w:t>
        </w:r>
      </w:hyperlink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The New York Times</w:t>
      </w:r>
    </w:p>
    <w:p w14:paraId="3181176C" w14:textId="77777777" w:rsidR="00FE67DE" w:rsidRDefault="00FE67DE" w:rsidP="00FE67DE">
      <w:pPr>
        <w:numPr>
          <w:ilvl w:val="0"/>
          <w:numId w:val="6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University of California Los Angeles, (June 4, 2014), "</w:t>
      </w:r>
      <w:hyperlink r:id="rId20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Poor health, lifestyle factors linked to memory complaints, even among younger adults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 Medical Press.</w:t>
      </w:r>
    </w:p>
    <w:p w14:paraId="406C5982" w14:textId="77777777" w:rsidR="00FE67DE" w:rsidRDefault="00FE67DE" w:rsidP="00FE67DE">
      <w:pPr>
        <w:numPr>
          <w:ilvl w:val="0"/>
          <w:numId w:val="6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Annie Murphy Paul, (April 29, 2014), "</w:t>
      </w:r>
      <w:hyperlink r:id="rId21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How Studying or Working Abroad Makes You Smarter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Time</w:t>
      </w:r>
      <w:r>
        <w:rPr>
          <w:rFonts w:ascii="Arial" w:eastAsia="Times New Roman" w:hAnsi="Arial" w:cs="Arial"/>
          <w:color w:val="333333"/>
          <w:sz w:val="21"/>
          <w:szCs w:val="21"/>
        </w:rPr>
        <w:t>. The full text of the wonderful study cited by Annie Murphy Paul is available online for free: Maddux, W. W., H. Adam, and A. D. Galinsky. "</w:t>
      </w:r>
      <w:hyperlink r:id="rId22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When in Rome ... Learn Why the Romans Do What They Do: How Multicultural Learning Experiences Facilitate Creativity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."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Personality and Social Psychology Bulletin</w:t>
      </w:r>
      <w:r>
        <w:rPr>
          <w:rFonts w:ascii="Arial" w:eastAsia="Times New Roman" w:hAnsi="Arial" w:cs="Arial"/>
          <w:color w:val="333333"/>
          <w:sz w:val="21"/>
          <w:szCs w:val="21"/>
        </w:rPr>
        <w:t>, June 2010; vol. 36, 6: pp. 731-741, May 5, 2010.</w:t>
      </w:r>
    </w:p>
    <w:p w14:paraId="17B2B0D0" w14:textId="77777777" w:rsidR="00FE67DE" w:rsidRDefault="00FE67DE" w:rsidP="00FE67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Lauren Davidson, "</w:t>
      </w:r>
      <w:hyperlink r:id="rId23" w:tgtFrame="_blank" w:history="1">
        <w:r>
          <w:rPr>
            <w:rStyle w:val="Hyperlink"/>
            <w:rFonts w:ascii="Arial" w:eastAsia="Times New Roman" w:hAnsi="Arial" w:cs="Arial"/>
            <w:color w:val="428BCA"/>
            <w:sz w:val="21"/>
            <w:szCs w:val="21"/>
          </w:rPr>
          <w:t>This Is the Kind of Music You Should Listen to at Work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>,"</w:t>
      </w:r>
      <w:r>
        <w:rPr>
          <w:rStyle w:val="apple-converted-space"/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sz w:val="21"/>
          <w:szCs w:val="21"/>
        </w:rPr>
        <w:t>The Telegraph</w:t>
      </w:r>
      <w:r>
        <w:rPr>
          <w:rFonts w:ascii="Arial" w:eastAsia="Times New Roman" w:hAnsi="Arial" w:cs="Arial"/>
          <w:color w:val="333333"/>
          <w:sz w:val="21"/>
          <w:szCs w:val="21"/>
        </w:rPr>
        <w:t>, 23 October, 2014.</w:t>
      </w:r>
    </w:p>
    <w:p w14:paraId="591F8022" w14:textId="77777777" w:rsidR="00FE67DE" w:rsidRPr="00067427" w:rsidRDefault="00FE67DE" w:rsidP="00FE67D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sectPr w:rsidR="00FE67DE" w:rsidRPr="00067427">
      <w:footerReference w:type="default" r:id="rId24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5813F" w14:textId="77777777" w:rsidR="00285293" w:rsidRDefault="00285293">
      <w:r>
        <w:separator/>
      </w:r>
    </w:p>
    <w:p w14:paraId="78AC2BC2" w14:textId="77777777" w:rsidR="00285293" w:rsidRDefault="00285293"/>
  </w:endnote>
  <w:endnote w:type="continuationSeparator" w:id="0">
    <w:p w14:paraId="292BF4DF" w14:textId="77777777" w:rsidR="00285293" w:rsidRDefault="00285293">
      <w:r>
        <w:continuationSeparator/>
      </w:r>
    </w:p>
    <w:p w14:paraId="165DD034" w14:textId="77777777" w:rsidR="00285293" w:rsidRDefault="002852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1D0C2" w14:textId="77777777" w:rsidR="0015758E" w:rsidRDefault="000039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7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8A32E" w14:textId="77777777" w:rsidR="00285293" w:rsidRDefault="00285293">
      <w:r>
        <w:separator/>
      </w:r>
    </w:p>
    <w:p w14:paraId="12E8D75B" w14:textId="77777777" w:rsidR="00285293" w:rsidRDefault="00285293"/>
  </w:footnote>
  <w:footnote w:type="continuationSeparator" w:id="0">
    <w:p w14:paraId="0860BFA6" w14:textId="77777777" w:rsidR="00285293" w:rsidRDefault="00285293">
      <w:r>
        <w:continuationSeparator/>
      </w:r>
    </w:p>
    <w:p w14:paraId="02A4EDA5" w14:textId="77777777" w:rsidR="00285293" w:rsidRDefault="0028529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30327C"/>
    <w:multiLevelType w:val="multilevel"/>
    <w:tmpl w:val="1C3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1952CD"/>
    <w:multiLevelType w:val="multilevel"/>
    <w:tmpl w:val="723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27"/>
    <w:rsid w:val="00003944"/>
    <w:rsid w:val="00067427"/>
    <w:rsid w:val="0015758E"/>
    <w:rsid w:val="00285293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553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apple-converted-space">
    <w:name w:val="apple-converted-space"/>
    <w:basedOn w:val="DefaultParagraphFont"/>
    <w:rsid w:val="00067427"/>
  </w:style>
  <w:style w:type="paragraph" w:styleId="NormalWeb">
    <w:name w:val="Normal (Web)"/>
    <w:basedOn w:val="Normal"/>
    <w:uiPriority w:val="99"/>
    <w:semiHidden/>
    <w:unhideWhenUsed/>
    <w:rsid w:val="00FE67D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venting.coursera.org/api/redirectStrict/g1M0u79JRWAr5UOCuPsxArONj7p_CThFMNDbiRtX5eDeyNoB7i0WtosC1zyS1iUnZWxNvnYuQ-iPbj6ViUXAFQ.6TZX9g3K2z4gnKkZ121eEw.78GYqZLn1nlYGNimEaQEuXK98U2JOtk-SGKe0Ss0vc05FYyOimhy7bHAg-NKV6pk5kDHH4oHiZClUiQ3Q04SoqtdGmb8t6W2L2AyJFXzXNZPmwdsPmRzTSuIAdGy3rrVyxDpn9zmp43JLvx5_cdhlDd0b08jCy9skLGl75jI1_L_m6so96PnlBPVxgyQaV-1iBJoPYTZARXUnWHHTlw09syGavuhxyktO4wSqhFKPtglOzmLdyQLIUzafkauOKIFZaxwuGw1FA2KOfknj9J6zzOI_MRNxtA6EgmuuSsNXLueuk-mMIn8DWdhGYYtK2nwMcKW1ghvpc3sAskhjCL7djEZvU2gFhca1OuS-XDPYusm-xpG-D2j45D-QT82BRJy" TargetMode="External"/><Relationship Id="rId20" Type="http://schemas.openxmlformats.org/officeDocument/2006/relationships/hyperlink" Target="https://eventing.coursera.org/api/redirectStrict/xb6GFpsYevL0Q_jD6vgXqX8G1mKGhKkYvMJEfSh0BRGE5wxJSo40ppkSQKVmjVCj64PSeiddtMQKfw5FRDtZ-A.t57UD2tPRIwKCikaRgvdbw.9X2utvgkYRvF0TAqcioFKCQBl5IJK-3g8mv4eJqwXF6JWmTcND6lCLaDoZ15NbOMBhFPzJiStZSHZq2VXTwKyq-7N56a9mLTIkn50RZgkIG07uX5pWkVIqVfQwuyHvBYw-2TQSI_bKDLc8ZxRnp2CZHzVC0Znd_40JAHK5ZLlvQXMARLn5GEr64H90gDrFruVz2cC2k4ZgQtsxmMZ2kZGgCEcfC7CgAZ1dy6vPR2Yg1dQ4u5O8EBw-kRyDmdnu6x07d7xafNUYvHGdHGO1hGXWP85rIAKFqsJqNUbwEylYyxA7Mu4u8OMSBOz_BZ9FcudccF9nnPfBWNXA438kgOcaxqGnWFS05Q0jS6qHu4Jb6YGuSNofbyqa7DV7H_7-817_Z_XwqqGjsvrz7nq8MWw9V-s3ImQiDQcShoNtOjSZ8" TargetMode="External"/><Relationship Id="rId21" Type="http://schemas.openxmlformats.org/officeDocument/2006/relationships/hyperlink" Target="https://eventing.coursera.org/api/redirectStrict/_zh8IO42F2OAdOe5pqPeCDDOBmKAYajMxBhTcLIOE47dAwWhhxmYI0xHj_YI8tXoAZAW54TP3K50tVesMNjXQg.bEny2jS59StK_R57KorzEQ.t-9EFcESwdngHwQY-tU1Yf2f70M8cFHlB8i3xfy462CHF5uZo1o_84ppFwnz4f080gHb5hFwzLbswYQNDoaajlofjeybu23I7H0t_1qOz-cFmNW28OFOKyuH4k9Pf9SwY7JSmWvAprI4tXqFWIh-u9ofuYSE4qrcwMbyUma3NYTZTMQNXceUz6-PGWLGk6-m7HRe4P4IkgzljPwkPKUk4q7v_-I0HqS_0lQ72LQGQ-vdn0QKBbcetUDP2kjCugPY17nFZIInSPBATagYKLN-mdQZYa4UVkydWw3y8cXyB9nS1xcxKcoC_GnSCoUFCrZHFsXQ0vXk41EutUIhcse3FbPBzUFPi6lb9jZcp7RNL9c-t1Fx1VnK2r1ndOFarRwD-dJs3M4ubfYDIhFy9hkRxg" TargetMode="External"/><Relationship Id="rId22" Type="http://schemas.openxmlformats.org/officeDocument/2006/relationships/hyperlink" Target="https://eventing.coursera.org/api/redirectStrict/jcYWdiHFU0K9qVSebyoQGd3enZT-GCdWur6vaKp5kHxPRjM2NgsCMuESN_t3sBlHbfUUaI7V29PXsVGWHTSUbA.j8W3V-ULpLR-BiFoPc3Rrw.i8vE5hI0sqhns_a1sdx2NiB-Q2f_4DlCl4J_8xGvQiRS2qG6UkPCm7SV7qfz5aNmVFZevCNtyDmqq3P9OUJ96Yy0xtUO5L-SvDahL4IWE0i3nWlNXEX03u9LWy1Q4IS3jfdYQxnZaFin_EyFM1zN5ejd7LGwja6xdKcsTG2jRUFZR-lYDGoG3hJBo4jHgU2Z02MiTDLYk6n4MN0kyyR-tEYCh7QtjzY5WZxSCdYjP1g7If0tlDqv80X-6k3liUtWW-eh0QDALwYEImy7RFG6her2UeR5rR1ycvL53pPBJM-fv9Cq-JRyIq4nbaGZMOJAxuLG0j_tGm3Ua95Oe_7RuMZ7iXdgn0gsw7lWyRgxjOc" TargetMode="External"/><Relationship Id="rId23" Type="http://schemas.openxmlformats.org/officeDocument/2006/relationships/hyperlink" Target="https://eventing.coursera.org/api/redirectStrict/NCPjSkbsDUbLBhtJ5-gueLNOgqHAba6uv4t-rtGLlxuXpZ5IyjSMbIxuvWHlP8UApeGxjfv0Eaq_FMQfsF7oEw.T15ruSI-JBTTeEnjya0Faw.G3X6G0_erJtZOsTjJU0eyKItz9S1s1dLf1acsQMdh8VV2d4oSIyHpA1QYcoxxo3eYWQZrJPPC1R3x7zz-mR3N28tcn0uCcvyGIzBbeKAmIVmPTbmWu66_36Kl0xel7KTACPW_ItvdUiDwpWapuL_vA6oL_s-jMT3SRMxojRo0ECsg_IYYIZz0UFjW5K2KZ15UafGsDet5ZNu5UtLZLFYLseM5NWQ28Y4CgsgjpZ-68-WRB-e-WzQrxEE5jLwQGy0IaKgt4LO_9HAK8UcgF84TAJRXDYGHDS_zaeZnko7QIB1rlVMKKPdeo08K73mUZFfMADImmusWGctLOSjBVyzac45zcn032wqbBGxnPUcOVtUu0h2y149vTLzqDMO6PqtlxfgyHQuxbizwHJOqSqjXsp49Bc4ug8oOyvEDObV2cjQZJMyP_0AMumvQpdWtSQHSfS6rsW7NqacNkYdXdNpXfnEkoUQBT60kB82qxbXmLsztRH7rQeQ4ppzIyDUPDxMAV-VMj8ATqsIi5_Xvut_aGIeP5eV6DFfcuK4LbRiWLajupetq4A9vA7LC3J58SAgY0HqPdcY9iNe4yD0LHVItQ" TargetMode="Externa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eventing.coursera.org/api/redirectStrict/qllVh1wNlXGJ9AZxY7u4K6QS7uu9t7GbslwQNKSHgjbMhKHgDLJAJp6FMhct06pQETZwEhkZIsfCX-zpxu4FSg.r4TLlS6fp3JhZFMJMxfe1w.Wq7Ec0r9md9R_OnhktbQuqe_fWZywtN0TOlGv5wi1l2DTVC3ysA3SGvYT3R-bddAct2itKxBb4hrHppTNYhI8DRu_fzIkJ5jYjeNgLolZtu3KpU2sbyua1hu3tmq84srCih58mgGbqTMIEcH2JgNmNasH_fLMWMP1Qn2MLSzJR2o_2lAc9bOkqvNnGYZ5tiaR3Q8SyCUnno_S9nl6Bf0LrpTC5PnMF4ntGmmlV0pJ60NBbNInUbAvd8QMw0Yk3wOaFveaOfUTghGuQ9hqe2wce-bRLvY5ztcfVAs5t3tI3PrS_duJSMPSOsGLl460jonW9x3Dj12ysAHhxsWTAnzjqUnSVnCCjOTPeUBroo_zA54u-jZrZSRFmheit96p-r7Kz6EtOCn8tpRVszXncWSx6LbOffEfnxpqKNulK8zDG3Q87GVSgwp27mLLz5YZ67OMcksFBHfBv5tTqm3XJLATsUmgplEs6QBwwLkBivioRzQGAsQW8tzNsFbrIPsrcwQ4-imEiOZPo3v_Nxbj7cKUuDimzJlXkgZpcxtTYQ3Uwb4oGnh_RVuA-ZDMDRQE274wEP_iF2Y4FypJrxiLqWRhiP3y83ieaNlyMUoiZDCrWHBI0ReKK4zazzlCNJY1k6N" TargetMode="External"/><Relationship Id="rId11" Type="http://schemas.openxmlformats.org/officeDocument/2006/relationships/hyperlink" Target="https://eventing.coursera.org/api/redirectStrict/KYHPfInT5pD4Qm6sUSmqH2roD4lCqwrzbKLMEjLO5ooMzOys30D7GFuAu825F4_oUp1tgBJ9qB5aWnM-zoZFrg.wMJ0nZ0tIs5r5DVIjF4eCw.tSvFRZJ9QRoZ0ps0fSRoUscQd6BuvsSteZZIDV9eDHoKFpxVu6dI6MQktrHP2w7k0BZfAqGzoJsQnFQh27A7kHNN7QP8PyNVz8wb3pQrYahSNvQ7Lt1EM27iqBe_C9ONCxg2yTSqpKu-lPUF0-qZij3TW4TkyGpOLDIhFy1UjMtMoZ5lJJbEaPplAnkTNz_X5h1xdaKrYFsH4ZiiEeDbG49oqNt0AAKWeZuM9aFnlOjlZobbbtoruPCuX06dMNADBnOq54B1fMWyP2l4kjuSPqUc6AH94BuRn1ne3qEghKmUI0KZdXG240dUJJysSGojR8PPnwD-oa4ZB400_k7_Zd2sScPYu--oqKZyetA9bSMNdzAKwaqwUDJe16oYar5STBRQiYbUBDiSOOUYXIJwy1gMG2y3XACuUtgn5Et1zIA" TargetMode="External"/><Relationship Id="rId12" Type="http://schemas.openxmlformats.org/officeDocument/2006/relationships/hyperlink" Target="https://eventing.coursera.org/api/redirectStrict/gDQGXxfXzIBEHqUAi3pbJK3P6T4b_f5Y-l8zt3vFrQ8-QQEXhTYnIfjhX0tUuKcvZ3Pfslvzvaq1b8UMbpAUIg.OGimYnJXvjgcTaRrCsYsXw.2E0M1ECq8vv3N0x2usCYbrnByl2UnxwDy2JexEc2u9VgQ_3UfasshJTbgdJ9qRxrF3RX-OiYczmnztUvBcFewKioTh5OkiwvtNyILexGdQr6eF-70mDe3GslrzNIg7wZVltZMCA5sJKha8EY9VGhIFTiaZalXzJ_QlH-H9bbLgDE5ieIAGcdqy0fVRR8NiAmJoc27pnMj7dya4N1Fo-mA-t4TiG6iIKHQk7U4eLzwI71aKUd8XAqJlMgTOkMO0Z_ikFqZ-oq2t82SZvY1p-2SYxdeDArZbyHtZf27byBUe_M0FVc76eOpw2IAQ82mJKuyTZVxZnwlsHRRyugRnEX-p6pwDmYgG6a9-OspYqHDAaV7Jnb8XX7-Ul922EYE2Zm-RrYV8cjI88JItz7R-HCJ3r9FaaQLKWU-KjOheGWmdabvkAgDDK0rTbUiTDkVl4o" TargetMode="External"/><Relationship Id="rId13" Type="http://schemas.openxmlformats.org/officeDocument/2006/relationships/hyperlink" Target="https://eventing.coursera.org/api/redirectStrict/yUPKaTvUXdTaPrf9cmSynuejcL5I31RkYTuKVSw6kQfOcczI158SvOSQ15UOSM_9P-gZKQfEyIQ75dU6mhh3pA.dMcd-H63H5EbjRdqXEQjXg.ka-okVEVIKhZEpxzornZw7hQ51X5S23-T2TDChk2KCnMYwrsyfxfldLbrfPcHtEa0dhZAd_3hJW_XOyQ_s6FxeXpxDUD03ApsBv8V8LkEgH4S1m1ubx7KwxzHzT46ZfiKuUW54VCdsVuL0A9locnKz30CjQOk373PPKHGxoK6snJUxDLIgeQ-LQaYJZ-XlrAAjX2TpgmhJ_PdFJf29iUHh3ouIsLmx1SUQusfdPS9QFZ3bv_8tmOhTCm2ElZkLJ5717yYBFtkEXUxu_FimLxU36xQmMNSGIr8rxnX0xUGrLBa3de0ibow82FUtU99e9E" TargetMode="External"/><Relationship Id="rId14" Type="http://schemas.openxmlformats.org/officeDocument/2006/relationships/hyperlink" Target="https://eventing.coursera.org/api/redirectStrict/XOP8M9nOt56nzg-ToQo3TYsyO6v-l_8zfpIQw8f0XppgN1UAEA4DQ-v7jcsNVub2qAFe-8i0Uywj15inZt0Naw.ZTs7HDf6VsmXEu9BYJtmQA.6oAjIBu5vBR4Hj9Ht60G3CMlEKBGu-R14OcnSxAgvcJYTU9TP08SMqlEPRGzMVdqX-MCko5AS-qHddYYdbM0Wusni4UOTDQEq86ZaX0StePQ53bE-qcUmuSIn-pE8-yMgJe0v8TWPDhyRhwIVcA-7jp3G9S-8-JIzV0q73Z5SwivPvck78ivf8PrW_iUNx2AuVxGqbFe4PmSBbmXSzgV6s2YPrYkjbEmWruqH95J_UGiG_--txfEFlCkAMpToUCxQLgcJhjGeMTJI6t247XkhzpxnOd2XWqXIKNEuktrm48Vn1w9Y9W-P_qiVtnU4j7LDZcnk5RmYCigZE5HDGofTKmOGYfD5ZoFLi-mr8Om0uRQ9f5ijPBzCpjOPI9DVkKO" TargetMode="External"/><Relationship Id="rId15" Type="http://schemas.openxmlformats.org/officeDocument/2006/relationships/hyperlink" Target="https://eventing.coursera.org/api/redirectStrict/YvfCQpKT0DMi8GXGI6YMA_6j3GuI-mWXPLhbaRARo7yg2m_6NSQW3yIYFQQ7CEA2KRwiisxe-T0eB7nQ0kE4jw.AWoJHDjNOe6YFGtRr70Sgg.tfNt9IlCDS1h1B0Goln71Hq5O-oXPIEsPx3p4eYZSJb4kI8IorJVigKXT5QDh2OGWBeZKqPb8TBItGI-hK8ONV5toxnjdQDP5ZJU4xScgGzJ9Ty5mi0KN4NNPbAkGJ6zkP1vecZe7pOrFbEmi-TbVmUkYHxcv0YQhFV2VYm0ZyTlYKh4msXbeQ0KfywWl-kW60GkABiNQkO6-N_2pcinFrqkTrH42IdtZU40a46zOc_dUh7H7yYNTWHbeBbb1wFOC8LMJVvmGfcVW3_3W7AglGILoBClygyfDDEUp5NNfKsYR0BL1asDMkfW1S7m07YglSWQVFhpFWDaLgdYeoDeixzpwyowO_W2GEDDrEzcngeh0k8NXc8nkBiASi-5DyGO-Nm6oCK1NwgG9hcsKP6aYZr-DZT5ok9ivT-WXuHWaSFZzbko6623TWL43Absrzr1ASCHkhD5cM38GFcjnOkhHRENrSDO2VQhQiJYQicAw3mXea0qkFMiJY0y_cDPobLtbggoG5dNjIWDefOROf92DA" TargetMode="External"/><Relationship Id="rId16" Type="http://schemas.openxmlformats.org/officeDocument/2006/relationships/hyperlink" Target="https://eventing.coursera.org/api/redirectStrict/6v_LqNccSLTvyxQlZUGoI1ns2DJfPsR7N3eLjTj9jvRKpkgXH2hzeeEKPNZtMOKQhsosSz-ziJhFxopAgSvmEA.U97MlRX8SQdiqhlZptYS0A.w9gg9cquOHPu3Ii3dHXYbpz63PyCR9EFPeOdm7YMyTT1-9uyvtYvIjkpk9XbH7cR3ok4a12yGtMHQRbHZMLkrIisU-t9ANHyXhgiwSK--R4SUu0g1A_VN86bQu37aEhVMFoftWtTJmsc_IYx97dq6NPETx18wU9H9xf1_c_jZ0Sb-2kX-gpFbCzqoO15ys9auRP7RMSZZehUUFqbLvaO0gA1vLez-S4jaLcx1fMfSckJPLtsBlm2FnWyNc_k409lckH1o1_SKglqVP82vVaf0jOfEd8fMLpnRtrwVv1jEhH1ZUjSd8jt3dTrH7Rwn8Jc717R_eTbZlsjfg6QbiHIqNeXKMRKpxFBzZHvJctBKCo_4bok1egJD-Az4bs25JjORYM9UGmuUQwBNPCciYqdC9EGinMpzrju_-fkzWfNG26Gnojmo5e02jIsJ9qzZ6RW_06xllgdqNn7nnnCwcSdkg" TargetMode="External"/><Relationship Id="rId17" Type="http://schemas.openxmlformats.org/officeDocument/2006/relationships/hyperlink" Target="https://eventing.coursera.org/api/redirectStrict/zM55xMYzATzeLtO51q_OrL6RBlJRippcceCOWSYn1LkSaB4QRV2Cx6G0Web6czaAIAiL9F8WWyH0qlnZhE7CGQ.VVPLvaI-HIA0IGrxqC2J6w.e4YeYwO5SxV-T7V0W1JVUWEFLAEB9Q17A-DPy1JpppWB3IWBQOhkuz3mh-6gQx978rjdH2ZWOuGxwswVsBV69mAq-MXRopy27j_4I7mbdTgBlAceYhExzPJsTTfIzlaKUmSquqMhl2EHYGnwx1Jengkps5Mz8i5C4mpUX8K1XB7uPe8iB0ACf5j0x4C1jFMODf7AW64Re_cG5wXROkdMMurQjrEX9J_IlM6Py3jdRR5KNOmKExTuXjFU83XRiddB3dq1D1aqAU7y_pEFNMtwVHjxOHl5O4xojBTdTedp-3BzZVFFTh08VXFgkb2Gczx4SqGr_FnKgKCU_C3k2w0exUqHuEct_SQYj9DRKg0CDXR3trgbclqnLNRmLRoRKmZgu6EaVUunA4vDVlBez5KFhM35jCjJPLPooOG9Hc1USjugIWJoL2I95Y1hwVgZvQ_I-zZGxOvgj3RX98yMRztWr-HYoJ9Q6DcQCDD6RYwbPWiIxxlviLUpv5-Jca-8tN2SY7EPLjMblao3OAgeEg8qDQ" TargetMode="External"/><Relationship Id="rId18" Type="http://schemas.openxmlformats.org/officeDocument/2006/relationships/hyperlink" Target="https://eventing.coursera.org/api/redirectStrict/giLHo0BWbY6hCTIZfbJqVAxLQekOzEjoZzmOUM3TaMIkEVa9rO7hKd7arTCxLDIAgDUup3N1RdvPbopuBTfR6Q.-TROpi0i5ImUnU2BkGcecA.u_sV2cVGtRrCR-acTF2XSgO7QC_bhIreULX8NL9RRezJjguppk0kpcm8VoVj0go9-Nbh1GfQTOb0xSPxEfSu0IgjbKdkCc_EuNE_9WmbRvoRMsyn1Tel677rWDr1zdAVNEPiMm9p33z_cSsr_HYWqoD8eZKXdfbfYEp0_rIUZz5NS22Wid4f0gEZa430bdgGajkxX-kC8fr_F1RAUoTR5b0zpqKmyKZW7eHISvSt5VlPbKmbk9waTzxlCv-R3Vt24PKwhaO-Kbri_Y-iqvtNgCL6Tt6XXO5nCSdnxJ1uv8l5SGELNrWsNSDboLfvRXLcSw279tYpufVIpNGHMpIXRjBIV_G1KcgV2SN0fWNEJKl6gbCnknTpkYwUS9lHE-HIBg_EntM6B9HMW4xHJXNr_fMLBuiLVBTir_UMHiH0iDsJpEybR_xe5DYe5bOVHiqTObPzz5gcyHSfm-TMwudGrA" TargetMode="External"/><Relationship Id="rId19" Type="http://schemas.openxmlformats.org/officeDocument/2006/relationships/hyperlink" Target="https://eventing.coursera.org/api/redirectStrict/O1aa76ufHc6Oi6_wFeaJck_ZQNAp0GqIUA50t-U0WMcqtjsyxSvJ_qRNHz3oHPihFAnF4JYEWzM7zYaWRRNyJA.WivDmCnwiHg8PAgbaGQhqA.MW7U7Hzf9d3weSqjBwJKzMdHIeC2wBTrEXcmvslrw77_fhmnZCRxXcL2DAWI4JRNPX9KvQItllimFCJi2k5cnf0hAa0GSVEtX7pPi0xbJNoxGWkI4gjlnhs4krswCuaoxMPIJdo7AqebXTLLIVtzCtuq_CWx5wh-N87cRiYXgowBeraLLOrsb_UDHsMDUN7Bgsg6-4B7lSCzeam5Q76TcsYKnLQQzb46-ATBw6DsgRpNd1jA6pcw3bawS0WV2VCB3Jq5NLLnlPZvHpl9hyCwo82E762HElkOw3PSKRGUaQGw4j09hl0tRlO9yKPkBxrUTtoHTWIrZ1USk89dLAMiEjq7UYWFPF1IYsk-GpHJf4Fz-A993LcQ4op6oTG5pYr50mj-njvJf-0Gdt3xCBNoqRoq4Tgf8FkDlB_vr8VBSTZo02KGco8685KmRyyAPzYjrkcEGgFGmVdf4PoTtrZATlSLa3G-OvHKPx7gpEA0PRI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venting.coursera.org/api/redirectStrict/VL-elolKUgHbT7HEBcz-6DBuzTdvut-AZEiHZDxZMlH9xsDNZMhPg0PkU73SMdPmtG0fPDBqsRqyfn3obuwgWg.rPI41QunSTlHDTOKtgpzXQ.jJ-YerfyDN2fojTdvMViveF3QEq6IxnNDbhDhL_yaK0qItIW--79MNy5L-jSSYcNr7U5Quny0cFHeD48T-E8QmqiByQed04B9kmdGWDZaisBC1NSXi8F50MuiA2gMMd9A0cfj_24rQ3wJ9bN7l5GUodeDGaKtBsBcibOZz1GTv8EondOWeoyReElTB2663XXykVWc0dzUZP4DcLbxY2lCdk0MtBMusdy7x6I-kvPQl8yybFV3qgQGMosO5NpzKcqqPYjAsP32dckWTQ-JepxOYW2wiv_zBKZ8p7ZbMNEWQznaeJ-9uo3BHLfaiu52MT-1MJ4nZG3UWZX4hY0--GrwCdlXrobeI1cYCdtZD1fXNDR2UXnsROV4JziECAQi0g35uzUM6qwfS2OaJpS0Xe-YweW3Kufxj0GJjBkI6HZ6Ybhrf2_WR0GY3nfnVdtQCIO" TargetMode="External"/><Relationship Id="rId8" Type="http://schemas.openxmlformats.org/officeDocument/2006/relationships/hyperlink" Target="https://eventing.coursera.org/api/redirectStrict/h0lM9gUQiY4vLBWtOcxIxGOuHbZLwks-c2PRVpC1-3T5QQfQL6Q53faauTAQoCQWyqwfxOoVNxA2iO-GsJJ-1A.cnlCGdJT_hk24D9mvxSY3w.lTbd3xSXflIKP3CotBQpKP8rouCOWc3BLcLk3Opy5s6lCP_TFmG6xFkZy3ws4W6C-ZmCJoGVmylLeKAhqiyE4AUYU--8WQQjITGVpCQnasNi-OI94qdgTExiCjvpywgl9Cx5SUiwtLoQ_hKoouM2XcIvSHsU8kUGAeuuz2E2SvFVUbY4uuzQF566a3DLgMPMzAK--eXRZKJ7aSX8i-UOiMG6J-LZ9H1EF5MYYilE1n4tqeNxHbk9qllhHEepjn5p-70gSL1l3YvxR7eRiEUG-A5-l_CzWH3tiP_NUdQisrTjIZcxb85pITl5EQUkOxrghAiCQ02iFmLkgpJJmPdE2iC_gE4Wq_C4xzYQOC0K81zgyFcDorEs_IOOvYUGXpwtlqnLXQiWi_YY-3NzzNCcJh0Nq-xHNnpWLfgyY4ycExiqlCTWVZGzj-Y_rXAevqo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chinjai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2</Pages>
  <Words>2052</Words>
  <Characters>11697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Jain</dc:creator>
  <cp:keywords/>
  <dc:description/>
  <cp:lastModifiedBy>Sachin Jain</cp:lastModifiedBy>
  <cp:revision>2</cp:revision>
  <dcterms:created xsi:type="dcterms:W3CDTF">2016-04-13T05:02:00Z</dcterms:created>
  <dcterms:modified xsi:type="dcterms:W3CDTF">2016-04-17T04:10:00Z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